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81B20" w14:textId="77777777" w:rsidR="00046F3F" w:rsidRDefault="00046F3F" w:rsidP="009B4F2D">
      <w:pPr>
        <w:jc w:val="center"/>
        <w:outlineLvl w:val="0"/>
        <w:rPr>
          <w:rFonts w:ascii="Arial" w:hAnsi="Arial" w:cs="Arial"/>
          <w:b/>
        </w:rPr>
      </w:pPr>
      <w:bookmarkStart w:id="0" w:name="_GoBack"/>
      <w:bookmarkEnd w:id="0"/>
    </w:p>
    <w:p w14:paraId="65555C09" w14:textId="77777777" w:rsidR="00046F3F" w:rsidRDefault="00046F3F" w:rsidP="009B4F2D">
      <w:pPr>
        <w:jc w:val="center"/>
        <w:outlineLvl w:val="0"/>
        <w:rPr>
          <w:rFonts w:ascii="Arial" w:hAnsi="Arial" w:cs="Arial"/>
          <w:b/>
        </w:rPr>
      </w:pPr>
      <w:r w:rsidRPr="0085728C">
        <w:rPr>
          <w:rFonts w:ascii="Arial" w:hAnsi="Arial" w:cs="Arial"/>
          <w:b/>
        </w:rPr>
        <w:t>PLANO DE DISCIPLINA</w:t>
      </w:r>
    </w:p>
    <w:p w14:paraId="16B8B511" w14:textId="77777777" w:rsidR="00046F3F" w:rsidRDefault="00046F3F" w:rsidP="009B4F2D">
      <w:pPr>
        <w:jc w:val="center"/>
        <w:outlineLvl w:val="0"/>
        <w:rPr>
          <w:rFonts w:ascii="Arial" w:hAnsi="Arial" w:cs="Arial"/>
          <w:b/>
        </w:rPr>
      </w:pPr>
    </w:p>
    <w:p w14:paraId="470700F3" w14:textId="77777777" w:rsidR="00046F3F" w:rsidRPr="004D7EAE" w:rsidRDefault="00046F3F" w:rsidP="00984283">
      <w:pPr>
        <w:spacing w:line="360" w:lineRule="auto"/>
        <w:ind w:left="3544" w:hanging="3118"/>
        <w:jc w:val="both"/>
        <w:rPr>
          <w:rFonts w:ascii="Arial" w:hAnsi="Arial" w:cs="Arial"/>
          <w:b/>
        </w:rPr>
      </w:pPr>
      <w:r w:rsidRPr="004D7EAE">
        <w:rPr>
          <w:rFonts w:ascii="Arial" w:hAnsi="Arial" w:cs="Arial"/>
          <w:b/>
        </w:rPr>
        <w:t>Disciplina:</w:t>
      </w:r>
      <w:r w:rsidRPr="004D7E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ACH 2035   Introdução à </w:t>
      </w:r>
      <w:r w:rsidRPr="004D7EAE">
        <w:rPr>
          <w:rFonts w:ascii="Arial" w:hAnsi="Arial" w:cs="Arial"/>
          <w:b/>
        </w:rPr>
        <w:t xml:space="preserve"> Administração </w:t>
      </w:r>
      <w:r>
        <w:rPr>
          <w:rFonts w:ascii="Arial" w:hAnsi="Arial" w:cs="Arial"/>
          <w:b/>
        </w:rPr>
        <w:t>para Computação</w:t>
      </w:r>
    </w:p>
    <w:p w14:paraId="72BC57D2" w14:textId="77777777" w:rsidR="00046F3F" w:rsidRPr="004D7EAE" w:rsidRDefault="00046F3F" w:rsidP="006F7628">
      <w:pPr>
        <w:spacing w:line="360" w:lineRule="auto"/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Carga horária semanal:</w:t>
      </w:r>
      <w:r>
        <w:rPr>
          <w:rFonts w:ascii="Arial" w:hAnsi="Arial" w:cs="Arial"/>
          <w:b/>
        </w:rPr>
        <w:tab/>
        <w:t>02</w:t>
      </w:r>
      <w:r w:rsidRPr="004D7EAE">
        <w:rPr>
          <w:rFonts w:ascii="Arial" w:hAnsi="Arial" w:cs="Arial"/>
          <w:b/>
        </w:rPr>
        <w:t xml:space="preserve"> horas</w:t>
      </w:r>
    </w:p>
    <w:p w14:paraId="3E82028F" w14:textId="77777777" w:rsidR="00046F3F" w:rsidRDefault="00046F3F" w:rsidP="00F077D2">
      <w:pPr>
        <w:spacing w:line="360" w:lineRule="auto"/>
        <w:ind w:left="3544" w:hanging="311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Professor:</w:t>
      </w:r>
      <w:r w:rsidRPr="004D7EA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Dr.Rubens Janny Teixeira</w:t>
      </w:r>
    </w:p>
    <w:p w14:paraId="1CA8F7C0" w14:textId="77777777" w:rsidR="00046F3F" w:rsidRDefault="00046F3F" w:rsidP="001E1ADA">
      <w:pPr>
        <w:spacing w:line="360" w:lineRule="auto"/>
        <w:ind w:left="3544" w:hanging="311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19354563" w14:textId="77777777" w:rsidR="00046F3F" w:rsidRPr="004D7EAE" w:rsidRDefault="00046F3F" w:rsidP="006F7628">
      <w:pPr>
        <w:spacing w:line="360" w:lineRule="auto"/>
        <w:ind w:left="426"/>
        <w:jc w:val="both"/>
        <w:rPr>
          <w:rFonts w:ascii="Arial" w:hAnsi="Arial" w:cs="Arial"/>
          <w:b/>
        </w:rPr>
      </w:pPr>
    </w:p>
    <w:p w14:paraId="2BB3A921" w14:textId="77777777" w:rsidR="00046F3F" w:rsidRPr="004D7EAE" w:rsidRDefault="00046F3F" w:rsidP="004D7EAE">
      <w:pPr>
        <w:pStyle w:val="PargrafodaLista1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7EAE">
        <w:rPr>
          <w:rFonts w:ascii="Arial" w:hAnsi="Arial" w:cs="Arial"/>
          <w:b/>
          <w:sz w:val="24"/>
          <w:szCs w:val="24"/>
        </w:rPr>
        <w:t>Objetivos:</w:t>
      </w:r>
    </w:p>
    <w:p w14:paraId="266C1960" w14:textId="77777777" w:rsidR="00046F3F" w:rsidRPr="004D7EAE" w:rsidRDefault="00046F3F" w:rsidP="004D7EAE">
      <w:pPr>
        <w:pStyle w:val="PargrafodaList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Mostrar a import</w:t>
      </w:r>
      <w:r>
        <w:rPr>
          <w:rFonts w:ascii="Arial" w:hAnsi="Arial" w:cs="Arial"/>
          <w:sz w:val="24"/>
          <w:szCs w:val="24"/>
        </w:rPr>
        <w:t>ância e a</w:t>
      </w:r>
      <w:r w:rsidRPr="004D7EAE">
        <w:rPr>
          <w:rFonts w:ascii="Arial" w:hAnsi="Arial" w:cs="Arial"/>
          <w:sz w:val="24"/>
          <w:szCs w:val="24"/>
        </w:rPr>
        <w:t xml:space="preserve"> aplicabilidade da administração no mundo atual e na vida de todos.</w:t>
      </w:r>
    </w:p>
    <w:p w14:paraId="1C164F2B" w14:textId="77777777" w:rsidR="00046F3F" w:rsidRPr="004D7EAE" w:rsidRDefault="00046F3F" w:rsidP="0041062F">
      <w:pPr>
        <w:pStyle w:val="PargrafodaList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os fundamentos filosóficos da administração.</w:t>
      </w:r>
    </w:p>
    <w:p w14:paraId="1EE7EF8D" w14:textId="77777777" w:rsidR="00046F3F" w:rsidRPr="004D7EAE" w:rsidRDefault="00046F3F" w:rsidP="004D7EAE">
      <w:pPr>
        <w:pStyle w:val="PargrafodaList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Caracterizar o process</w:t>
      </w:r>
      <w:r>
        <w:rPr>
          <w:rFonts w:ascii="Arial" w:hAnsi="Arial" w:cs="Arial"/>
          <w:sz w:val="24"/>
          <w:szCs w:val="24"/>
        </w:rPr>
        <w:t>o administrativo e o papel do(a)s administradores(a</w:t>
      </w:r>
      <w:r w:rsidRPr="004D7EAE">
        <w:rPr>
          <w:rFonts w:ascii="Arial" w:hAnsi="Arial" w:cs="Arial"/>
          <w:sz w:val="24"/>
          <w:szCs w:val="24"/>
        </w:rPr>
        <w:t>s).</w:t>
      </w:r>
    </w:p>
    <w:p w14:paraId="42DDC046" w14:textId="77777777" w:rsidR="00046F3F" w:rsidRDefault="00046F3F" w:rsidP="004D7EAE">
      <w:pPr>
        <w:pStyle w:val="PargrafodaList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Mostrar a evolução e as tendências do conhecimento administrativo.</w:t>
      </w:r>
    </w:p>
    <w:p w14:paraId="50262548" w14:textId="77777777" w:rsidR="00046F3F" w:rsidRDefault="00046F3F" w:rsidP="004D7EAE">
      <w:pPr>
        <w:pStyle w:val="PargrafodaList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riar um ambiente que estimule o aluno(a) </w:t>
      </w:r>
      <w:r w:rsidRPr="004D7EAE">
        <w:rPr>
          <w:rFonts w:ascii="Arial" w:hAnsi="Arial" w:cs="Arial"/>
          <w:sz w:val="24"/>
          <w:szCs w:val="24"/>
        </w:rPr>
        <w:t>a pesquisar, aprofundar e pensar por si mesmo</w:t>
      </w:r>
      <w:r>
        <w:rPr>
          <w:rFonts w:ascii="Arial" w:hAnsi="Arial" w:cs="Arial"/>
          <w:sz w:val="24"/>
          <w:szCs w:val="24"/>
        </w:rPr>
        <w:t>(a)</w:t>
      </w:r>
    </w:p>
    <w:p w14:paraId="62710B8D" w14:textId="77777777" w:rsidR="00046F3F" w:rsidRPr="004D7EAE" w:rsidRDefault="00046F3F" w:rsidP="004B7C4B">
      <w:pPr>
        <w:pStyle w:val="PargrafodaLista1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5D51C9B" w14:textId="77777777" w:rsidR="00046F3F" w:rsidRPr="004D7EAE" w:rsidRDefault="00046F3F" w:rsidP="004D7EAE">
      <w:pPr>
        <w:pStyle w:val="PargrafodaLista1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7EAE">
        <w:rPr>
          <w:rFonts w:ascii="Arial" w:hAnsi="Arial" w:cs="Arial"/>
          <w:b/>
          <w:sz w:val="24"/>
          <w:szCs w:val="24"/>
        </w:rPr>
        <w:t>Estratégias de Ensino:</w:t>
      </w:r>
    </w:p>
    <w:p w14:paraId="7BB72DDD" w14:textId="77777777" w:rsidR="00046F3F" w:rsidRPr="004D7EAE" w:rsidRDefault="00046F3F" w:rsidP="00522D76">
      <w:pPr>
        <w:pStyle w:val="PargrafodaList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Leituras </w:t>
      </w:r>
      <w:r w:rsidRPr="004D7EAE">
        <w:rPr>
          <w:rFonts w:ascii="Arial" w:hAnsi="Arial" w:cs="Arial"/>
          <w:sz w:val="24"/>
          <w:szCs w:val="24"/>
        </w:rPr>
        <w:t>orientadas</w:t>
      </w:r>
    </w:p>
    <w:p w14:paraId="3D676308" w14:textId="77777777" w:rsidR="00046F3F" w:rsidRPr="004D7EAE" w:rsidRDefault="00046F3F" w:rsidP="004D7EAE">
      <w:pPr>
        <w:pStyle w:val="PargrafodaList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Apresentação dos docentes</w:t>
      </w:r>
    </w:p>
    <w:p w14:paraId="424F0B63" w14:textId="77777777" w:rsidR="00046F3F" w:rsidRPr="004D7EAE" w:rsidRDefault="00046F3F" w:rsidP="004D7EAE">
      <w:pPr>
        <w:pStyle w:val="PargrafodaList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Análise de vídeos</w:t>
      </w:r>
    </w:p>
    <w:p w14:paraId="6D74BADD" w14:textId="77777777" w:rsidR="00046F3F" w:rsidRDefault="00046F3F" w:rsidP="004D7EAE">
      <w:pPr>
        <w:pStyle w:val="PargrafodaList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Discussão de</w:t>
      </w:r>
      <w:r w:rsidRPr="004D7EAE">
        <w:rPr>
          <w:rFonts w:ascii="Arial" w:hAnsi="Arial" w:cs="Arial"/>
          <w:sz w:val="24"/>
          <w:szCs w:val="24"/>
        </w:rPr>
        <w:t xml:space="preserve"> casos</w:t>
      </w:r>
    </w:p>
    <w:p w14:paraId="3231B1B0" w14:textId="77777777" w:rsidR="00046F3F" w:rsidRPr="004D7EAE" w:rsidRDefault="00046F3F" w:rsidP="004D7EAE">
      <w:pPr>
        <w:pStyle w:val="PargrafodaList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de trabalho de campo</w:t>
      </w:r>
    </w:p>
    <w:p w14:paraId="377A7B17" w14:textId="77777777" w:rsidR="00046F3F" w:rsidRDefault="00046F3F" w:rsidP="004D7EAE">
      <w:pPr>
        <w:pStyle w:val="PargrafodaLista1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0D0E623" w14:textId="77777777" w:rsidR="00046F3F" w:rsidRDefault="00046F3F" w:rsidP="004D7EAE">
      <w:pPr>
        <w:pStyle w:val="PargrafodaLista1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  <w:sectPr w:rsidR="00046F3F" w:rsidSect="006C7E06">
          <w:headerReference w:type="default" r:id="rId9"/>
          <w:pgSz w:w="16840" w:h="11907" w:orient="landscape" w:code="9"/>
          <w:pgMar w:top="567" w:right="820" w:bottom="360" w:left="1418" w:header="520" w:footer="709" w:gutter="0"/>
          <w:cols w:space="708"/>
          <w:docGrid w:linePitch="360"/>
        </w:sectPr>
      </w:pPr>
    </w:p>
    <w:p w14:paraId="1919C32E" w14:textId="77777777" w:rsidR="00046F3F" w:rsidRDefault="00046F3F" w:rsidP="00E62D6D">
      <w:pPr>
        <w:pStyle w:val="PargrafodaLista1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6175EF" w14:textId="77777777" w:rsidR="00046F3F" w:rsidRDefault="00046F3F" w:rsidP="00E62D6D">
      <w:pPr>
        <w:pStyle w:val="PargrafodaLista1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1F60A79" w14:textId="77777777" w:rsidR="00046F3F" w:rsidRPr="004D7EAE" w:rsidRDefault="00046F3F" w:rsidP="004D7EAE">
      <w:pPr>
        <w:pStyle w:val="PargrafodaLista1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7EAE">
        <w:rPr>
          <w:rFonts w:ascii="Arial" w:hAnsi="Arial" w:cs="Arial"/>
          <w:b/>
          <w:sz w:val="24"/>
          <w:szCs w:val="24"/>
        </w:rPr>
        <w:t>A avaliação do aprendizado</w:t>
      </w:r>
    </w:p>
    <w:p w14:paraId="26FC83B9" w14:textId="77777777" w:rsidR="00046F3F" w:rsidRPr="004D7EAE" w:rsidRDefault="00046F3F" w:rsidP="004D7EAE">
      <w:pPr>
        <w:pStyle w:val="PargrafodaLista1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Leituras, trabalhos e exercícios</w:t>
      </w:r>
      <w:r w:rsidRPr="004D7EAE">
        <w:rPr>
          <w:rFonts w:ascii="Arial" w:hAnsi="Arial" w:cs="Arial"/>
          <w:sz w:val="24"/>
          <w:szCs w:val="24"/>
        </w:rPr>
        <w:tab/>
        <w:t>30%</w:t>
      </w:r>
    </w:p>
    <w:p w14:paraId="405619C9" w14:textId="77777777" w:rsidR="00046F3F" w:rsidRPr="004D7EAE" w:rsidRDefault="00046F3F" w:rsidP="004D7EAE">
      <w:pPr>
        <w:pStyle w:val="PargrafodaLista1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Prova Parcial</w:t>
      </w:r>
      <w:r w:rsidRPr="004D7EAE">
        <w:rPr>
          <w:rFonts w:ascii="Arial" w:hAnsi="Arial" w:cs="Arial"/>
          <w:sz w:val="24"/>
          <w:szCs w:val="24"/>
        </w:rPr>
        <w:tab/>
      </w:r>
      <w:r w:rsidRPr="004D7EAE">
        <w:rPr>
          <w:rFonts w:ascii="Arial" w:hAnsi="Arial" w:cs="Arial"/>
          <w:sz w:val="24"/>
          <w:szCs w:val="24"/>
        </w:rPr>
        <w:tab/>
      </w:r>
      <w:r w:rsidRPr="004D7E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7EAE">
        <w:rPr>
          <w:rFonts w:ascii="Arial" w:hAnsi="Arial" w:cs="Arial"/>
          <w:sz w:val="24"/>
          <w:szCs w:val="24"/>
        </w:rPr>
        <w:t>30%</w:t>
      </w:r>
    </w:p>
    <w:p w14:paraId="42281C18" w14:textId="77777777" w:rsidR="00046F3F" w:rsidRPr="004D7EAE" w:rsidRDefault="00046F3F" w:rsidP="004D7EAE">
      <w:pPr>
        <w:pStyle w:val="PargrafodaLista1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7EAE">
        <w:rPr>
          <w:rFonts w:ascii="Arial" w:hAnsi="Arial" w:cs="Arial"/>
          <w:sz w:val="24"/>
          <w:szCs w:val="24"/>
        </w:rPr>
        <w:t>Prova final</w:t>
      </w:r>
      <w:r w:rsidRPr="004D7EAE">
        <w:rPr>
          <w:rFonts w:ascii="Arial" w:hAnsi="Arial" w:cs="Arial"/>
          <w:sz w:val="24"/>
          <w:szCs w:val="24"/>
        </w:rPr>
        <w:tab/>
      </w:r>
      <w:r w:rsidRPr="004D7EAE">
        <w:rPr>
          <w:rFonts w:ascii="Arial" w:hAnsi="Arial" w:cs="Arial"/>
          <w:sz w:val="24"/>
          <w:szCs w:val="24"/>
        </w:rPr>
        <w:tab/>
      </w:r>
      <w:r w:rsidRPr="004D7EAE">
        <w:rPr>
          <w:rFonts w:ascii="Arial" w:hAnsi="Arial" w:cs="Arial"/>
          <w:sz w:val="24"/>
          <w:szCs w:val="24"/>
        </w:rPr>
        <w:tab/>
      </w:r>
      <w:r w:rsidRPr="004D7EAE">
        <w:rPr>
          <w:rFonts w:ascii="Arial" w:hAnsi="Arial" w:cs="Arial"/>
          <w:sz w:val="24"/>
          <w:szCs w:val="24"/>
        </w:rPr>
        <w:tab/>
        <w:t>40%</w:t>
      </w:r>
    </w:p>
    <w:p w14:paraId="17CAAA06" w14:textId="77777777" w:rsidR="00046F3F" w:rsidRPr="004D7EAE" w:rsidRDefault="00046F3F" w:rsidP="004D7EAE">
      <w:pPr>
        <w:pStyle w:val="PargrafodaLista1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4E971D5" w14:textId="77777777" w:rsidR="00046F3F" w:rsidRPr="00365528" w:rsidRDefault="00046F3F" w:rsidP="004D7EAE">
      <w:pPr>
        <w:pStyle w:val="PargrafodaLista1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</w:rPr>
      </w:pPr>
      <w:r w:rsidRPr="00365528">
        <w:rPr>
          <w:rFonts w:ascii="Arial" w:hAnsi="Arial" w:cs="Arial"/>
          <w:b/>
        </w:rPr>
        <w:t>Bibliografia</w:t>
      </w:r>
    </w:p>
    <w:p w14:paraId="1AC0E76D" w14:textId="77777777" w:rsidR="00046F3F" w:rsidRPr="00365528" w:rsidRDefault="00046F3F" w:rsidP="004D7EAE">
      <w:pPr>
        <w:pStyle w:val="PargrafodaLista1"/>
        <w:spacing w:line="360" w:lineRule="auto"/>
        <w:jc w:val="both"/>
        <w:rPr>
          <w:rFonts w:ascii="Arial" w:hAnsi="Arial" w:cs="Arial"/>
        </w:rPr>
      </w:pPr>
      <w:r w:rsidRPr="00365528">
        <w:rPr>
          <w:rFonts w:ascii="Arial" w:hAnsi="Arial" w:cs="Arial"/>
        </w:rPr>
        <w:t>Subdividida em três grupos:</w:t>
      </w:r>
    </w:p>
    <w:p w14:paraId="757AFB6A" w14:textId="77777777" w:rsidR="00046F3F" w:rsidRDefault="00046F3F" w:rsidP="004D7EAE">
      <w:pPr>
        <w:pStyle w:val="PargrafodaLista1"/>
        <w:spacing w:line="360" w:lineRule="auto"/>
        <w:jc w:val="both"/>
        <w:rPr>
          <w:rFonts w:ascii="Arial" w:hAnsi="Arial" w:cs="Arial"/>
        </w:rPr>
      </w:pPr>
      <w:r w:rsidRPr="00365528">
        <w:rPr>
          <w:rFonts w:ascii="Arial" w:hAnsi="Arial" w:cs="Arial"/>
          <w:b/>
        </w:rPr>
        <w:t>Bibliografia Básica:</w:t>
      </w:r>
      <w:r w:rsidRPr="00365528">
        <w:rPr>
          <w:rFonts w:ascii="Arial" w:hAnsi="Arial" w:cs="Arial"/>
        </w:rPr>
        <w:t xml:space="preserve"> Leitura obrigatória e essencial para acompanhar o curso. Capítulos indicados no programa.</w:t>
      </w:r>
    </w:p>
    <w:p w14:paraId="0A0C01E7" w14:textId="77777777" w:rsidR="00046F3F" w:rsidRPr="00365528" w:rsidRDefault="00046F3F" w:rsidP="00215648">
      <w:pPr>
        <w:numPr>
          <w:ilvl w:val="0"/>
          <w:numId w:val="21"/>
        </w:numPr>
        <w:tabs>
          <w:tab w:val="clear" w:pos="726"/>
          <w:tab w:val="left" w:pos="851"/>
        </w:tabs>
        <w:spacing w:before="120" w:line="300" w:lineRule="exact"/>
        <w:ind w:left="709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TEIXEIRA, Hélio Janny; SALOMÃO, Sérgio Mattoso e TEIXEIRA</w:t>
      </w:r>
      <w:r w:rsidRPr="00365528">
        <w:rPr>
          <w:rFonts w:ascii="Arial" w:hAnsi="Arial" w:cs="Arial"/>
          <w:sz w:val="22"/>
          <w:szCs w:val="22"/>
        </w:rPr>
        <w:t xml:space="preserve">, Clodine Janny, Fundamentos de Administração – </w:t>
      </w:r>
      <w:r>
        <w:rPr>
          <w:rFonts w:ascii="Arial" w:hAnsi="Arial" w:cs="Arial"/>
          <w:sz w:val="22"/>
          <w:szCs w:val="22"/>
        </w:rPr>
        <w:t>Em Busca do Essencial – Editora Campus Elsevier, 2010</w:t>
      </w:r>
    </w:p>
    <w:p w14:paraId="09B1C015" w14:textId="77777777" w:rsidR="00046F3F" w:rsidRPr="00365528" w:rsidRDefault="00046F3F" w:rsidP="004D7EAE">
      <w:pPr>
        <w:pStyle w:val="PargrafodaLista1"/>
        <w:spacing w:line="360" w:lineRule="auto"/>
        <w:jc w:val="both"/>
        <w:rPr>
          <w:rFonts w:ascii="Arial" w:hAnsi="Arial" w:cs="Arial"/>
        </w:rPr>
      </w:pPr>
    </w:p>
    <w:p w14:paraId="03228BD9" w14:textId="77777777" w:rsidR="00046F3F" w:rsidRPr="00365528" w:rsidRDefault="00046F3F" w:rsidP="004D7EAE">
      <w:pPr>
        <w:pStyle w:val="PargrafodaLista1"/>
        <w:spacing w:line="360" w:lineRule="auto"/>
        <w:jc w:val="both"/>
        <w:rPr>
          <w:rFonts w:ascii="Arial" w:hAnsi="Arial" w:cs="Arial"/>
        </w:rPr>
      </w:pPr>
      <w:r w:rsidRPr="00365528">
        <w:rPr>
          <w:rFonts w:ascii="Arial" w:hAnsi="Arial" w:cs="Arial"/>
          <w:b/>
        </w:rPr>
        <w:t>Bibliografia e Fontes Complementares:</w:t>
      </w:r>
      <w:r w:rsidRPr="00365528">
        <w:rPr>
          <w:rFonts w:ascii="Arial" w:hAnsi="Arial" w:cs="Arial"/>
        </w:rPr>
        <w:t xml:space="preserve"> Envolve leituras possíveis durante o semestre </w:t>
      </w:r>
      <w:r>
        <w:rPr>
          <w:rFonts w:ascii="Arial" w:hAnsi="Arial" w:cs="Arial"/>
        </w:rPr>
        <w:t xml:space="preserve">e </w:t>
      </w:r>
      <w:r w:rsidRPr="00365528">
        <w:rPr>
          <w:rFonts w:ascii="Arial" w:hAnsi="Arial" w:cs="Arial"/>
        </w:rPr>
        <w:t xml:space="preserve">recomendáveis para ampliar </w:t>
      </w:r>
      <w:r>
        <w:rPr>
          <w:rFonts w:ascii="Arial" w:hAnsi="Arial" w:cs="Arial"/>
        </w:rPr>
        <w:t>a visão dos temas, conforme interesse dos alunos.</w:t>
      </w:r>
    </w:p>
    <w:p w14:paraId="5F5BA95F" w14:textId="77777777" w:rsidR="00046F3F" w:rsidRPr="00365528" w:rsidRDefault="00046F3F" w:rsidP="008132B0">
      <w:pPr>
        <w:spacing w:before="120"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365528">
        <w:rPr>
          <w:rFonts w:ascii="Arial" w:hAnsi="Arial" w:cs="Arial"/>
          <w:b/>
          <w:sz w:val="22"/>
          <w:szCs w:val="22"/>
        </w:rPr>
        <w:t>Bibliografia e Fontes de Aprofundamento e Especialização:</w:t>
      </w:r>
      <w:r w:rsidRPr="00365528">
        <w:rPr>
          <w:rFonts w:ascii="Arial" w:hAnsi="Arial" w:cs="Arial"/>
          <w:sz w:val="22"/>
          <w:szCs w:val="22"/>
        </w:rPr>
        <w:t xml:space="preserve"> Trata-se de orientação de leituras de livros para o curso de Administração e para a vida. Como o volume é elevado, os alunos deverão interagir com os professores para realizar a própr</w:t>
      </w:r>
      <w:r>
        <w:rPr>
          <w:rFonts w:ascii="Arial" w:hAnsi="Arial" w:cs="Arial"/>
          <w:sz w:val="22"/>
          <w:szCs w:val="22"/>
        </w:rPr>
        <w:t>ia programação de leituras.</w:t>
      </w:r>
    </w:p>
    <w:p w14:paraId="5A7D7B6D" w14:textId="77777777" w:rsidR="00046F3F" w:rsidRDefault="00046F3F" w:rsidP="006F7628">
      <w:pPr>
        <w:spacing w:line="360" w:lineRule="auto"/>
        <w:ind w:left="426"/>
        <w:rPr>
          <w:rFonts w:ascii="Arial" w:hAnsi="Arial" w:cs="Arial"/>
          <w:b/>
        </w:rPr>
      </w:pPr>
    </w:p>
    <w:p w14:paraId="1AF4F43E" w14:textId="77777777" w:rsidR="00046F3F" w:rsidRDefault="00046F3F" w:rsidP="006F7628">
      <w:pPr>
        <w:spacing w:line="360" w:lineRule="auto"/>
        <w:ind w:left="426"/>
        <w:rPr>
          <w:rFonts w:ascii="Arial" w:hAnsi="Arial" w:cs="Arial"/>
          <w:b/>
        </w:rPr>
      </w:pPr>
    </w:p>
    <w:p w14:paraId="424ABABA" w14:textId="77777777" w:rsidR="00046F3F" w:rsidRDefault="00046F3F" w:rsidP="006F7628">
      <w:pPr>
        <w:spacing w:line="360" w:lineRule="auto"/>
        <w:ind w:left="426"/>
        <w:rPr>
          <w:rFonts w:ascii="Arial" w:hAnsi="Arial" w:cs="Arial"/>
          <w:b/>
        </w:rPr>
      </w:pPr>
    </w:p>
    <w:p w14:paraId="47EA40FF" w14:textId="77777777" w:rsidR="00046F3F" w:rsidRDefault="00046F3F" w:rsidP="006F7628">
      <w:pPr>
        <w:spacing w:line="360" w:lineRule="auto"/>
        <w:ind w:left="426"/>
        <w:rPr>
          <w:rFonts w:ascii="Arial" w:hAnsi="Arial" w:cs="Arial"/>
          <w:b/>
        </w:rPr>
      </w:pPr>
    </w:p>
    <w:p w14:paraId="00CC3ECC" w14:textId="77777777" w:rsidR="00046F3F" w:rsidRDefault="00046F3F" w:rsidP="006F7628">
      <w:pPr>
        <w:spacing w:line="360" w:lineRule="auto"/>
        <w:ind w:left="426"/>
        <w:rPr>
          <w:rFonts w:ascii="Arial" w:hAnsi="Arial" w:cs="Arial"/>
          <w:b/>
        </w:rPr>
      </w:pPr>
    </w:p>
    <w:p w14:paraId="3691C884" w14:textId="77777777" w:rsidR="00046F3F" w:rsidRDefault="00046F3F" w:rsidP="006F7628">
      <w:pPr>
        <w:spacing w:line="360" w:lineRule="auto"/>
        <w:ind w:left="426"/>
        <w:rPr>
          <w:rFonts w:ascii="Arial" w:hAnsi="Arial" w:cs="Arial"/>
          <w:b/>
        </w:rPr>
      </w:pPr>
    </w:p>
    <w:p w14:paraId="11C63078" w14:textId="77777777" w:rsidR="00046F3F" w:rsidRDefault="00046F3F" w:rsidP="006F7628">
      <w:pPr>
        <w:spacing w:line="360" w:lineRule="auto"/>
        <w:ind w:left="426"/>
        <w:rPr>
          <w:rFonts w:ascii="Arial" w:hAnsi="Arial" w:cs="Arial"/>
          <w:b/>
        </w:rPr>
      </w:pPr>
    </w:p>
    <w:p w14:paraId="7B3E3997" w14:textId="77777777" w:rsidR="00046F3F" w:rsidRDefault="00046F3F" w:rsidP="0093209A">
      <w:pPr>
        <w:tabs>
          <w:tab w:val="right" w:pos="14600"/>
        </w:tabs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TEMÁRIO E PROGRAMAÇÃO </w:t>
      </w:r>
      <w:r>
        <w:rPr>
          <w:rFonts w:ascii="Arial" w:hAnsi="Arial" w:cs="Arial"/>
          <w:b/>
        </w:rPr>
        <w:tab/>
      </w:r>
    </w:p>
    <w:tbl>
      <w:tblPr>
        <w:tblW w:w="1460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224"/>
        <w:gridCol w:w="4500"/>
        <w:gridCol w:w="8027"/>
      </w:tblGrid>
      <w:tr w:rsidR="00046F3F" w:rsidRPr="00783338" w14:paraId="6254758C" w14:textId="77777777" w:rsidTr="00605C43">
        <w:tc>
          <w:tcPr>
            <w:tcW w:w="850" w:type="dxa"/>
          </w:tcPr>
          <w:p w14:paraId="1D34596F" w14:textId="77777777" w:rsidR="00046F3F" w:rsidRPr="00783338" w:rsidRDefault="00046F3F" w:rsidP="00D833B1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783338">
              <w:rPr>
                <w:rFonts w:ascii="Arial" w:hAnsi="Arial" w:cs="Arial"/>
                <w:b/>
              </w:rPr>
              <w:t>Aula</w:t>
            </w:r>
          </w:p>
        </w:tc>
        <w:tc>
          <w:tcPr>
            <w:tcW w:w="1224" w:type="dxa"/>
          </w:tcPr>
          <w:p w14:paraId="7C57A94C" w14:textId="77777777" w:rsidR="00046F3F" w:rsidRPr="00783338" w:rsidRDefault="00046F3F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5ª Feira</w:t>
            </w:r>
          </w:p>
        </w:tc>
        <w:tc>
          <w:tcPr>
            <w:tcW w:w="4500" w:type="dxa"/>
          </w:tcPr>
          <w:p w14:paraId="4A06CEBB" w14:textId="77777777" w:rsidR="00046F3F" w:rsidRPr="00783338" w:rsidRDefault="00046F3F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8027" w:type="dxa"/>
          </w:tcPr>
          <w:p w14:paraId="0235BB06" w14:textId="77777777" w:rsidR="00046F3F" w:rsidRPr="00783338" w:rsidRDefault="00046F3F" w:rsidP="00C72E0B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Leituras </w:t>
            </w:r>
          </w:p>
        </w:tc>
      </w:tr>
      <w:tr w:rsidR="00046F3F" w:rsidRPr="00783338" w14:paraId="5AD161A4" w14:textId="77777777" w:rsidTr="00605C43">
        <w:tc>
          <w:tcPr>
            <w:tcW w:w="850" w:type="dxa"/>
          </w:tcPr>
          <w:p w14:paraId="5D2E67AF" w14:textId="77777777" w:rsidR="00046F3F" w:rsidRPr="00A269A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24" w:type="dxa"/>
          </w:tcPr>
          <w:p w14:paraId="584C7DAA" w14:textId="77777777" w:rsidR="00046F3F" w:rsidRPr="00A269AF" w:rsidRDefault="00046F3F" w:rsidP="003D4CA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25/02</w:t>
            </w:r>
          </w:p>
        </w:tc>
        <w:tc>
          <w:tcPr>
            <w:tcW w:w="4500" w:type="dxa"/>
          </w:tcPr>
          <w:p w14:paraId="097DBB7A" w14:textId="77777777" w:rsidR="00046F3F" w:rsidRPr="00F563D9" w:rsidRDefault="00046F3F" w:rsidP="00B638DE">
            <w:pPr>
              <w:spacing w:before="120"/>
              <w:rPr>
                <w:rFonts w:ascii="Arial" w:hAnsi="Arial" w:cs="Arial"/>
              </w:rPr>
            </w:pPr>
            <w:r w:rsidRPr="00F563D9">
              <w:rPr>
                <w:rFonts w:ascii="Arial" w:hAnsi="Arial" w:cs="Arial"/>
              </w:rPr>
              <w:t>Recepção e Integração dos Alunos</w:t>
            </w:r>
          </w:p>
        </w:tc>
        <w:tc>
          <w:tcPr>
            <w:tcW w:w="8027" w:type="dxa"/>
          </w:tcPr>
          <w:p w14:paraId="378DED32" w14:textId="77777777" w:rsidR="00046F3F" w:rsidRPr="00F563D9" w:rsidRDefault="00046F3F" w:rsidP="00B638DE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046F3F" w:rsidRPr="00783338" w14:paraId="27FF01C2" w14:textId="77777777" w:rsidTr="00605C43">
        <w:tc>
          <w:tcPr>
            <w:tcW w:w="850" w:type="dxa"/>
          </w:tcPr>
          <w:p w14:paraId="2D9BBF8C" w14:textId="77777777" w:rsidR="00046F3F" w:rsidRPr="00783338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24" w:type="dxa"/>
          </w:tcPr>
          <w:p w14:paraId="4B103813" w14:textId="77777777" w:rsidR="00046F3F" w:rsidRPr="00783338" w:rsidRDefault="00046F3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04/03</w:t>
            </w:r>
          </w:p>
        </w:tc>
        <w:tc>
          <w:tcPr>
            <w:tcW w:w="4500" w:type="dxa"/>
          </w:tcPr>
          <w:p w14:paraId="4843FF0D" w14:textId="77777777" w:rsidR="00046F3F" w:rsidRPr="00783338" w:rsidRDefault="00046F3F" w:rsidP="00B638DE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Administração para a vida. Conceito e campo de aplicação da Administração. </w:t>
            </w:r>
          </w:p>
        </w:tc>
        <w:tc>
          <w:tcPr>
            <w:tcW w:w="8027" w:type="dxa"/>
          </w:tcPr>
          <w:p w14:paraId="739C80DE" w14:textId="77777777" w:rsidR="00046F3F" w:rsidRDefault="00046F3F" w:rsidP="00B638DE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cap.1 - Administração para a Vida.</w:t>
            </w:r>
          </w:p>
          <w:p w14:paraId="5608BB1C" w14:textId="77777777" w:rsidR="00046F3F" w:rsidRDefault="00046F3F" w:rsidP="00636C1D">
            <w:pPr>
              <w:spacing w:before="80"/>
              <w:rPr>
                <w:rFonts w:ascii="Arial" w:hAnsi="Arial" w:cs="Arial"/>
              </w:rPr>
            </w:pPr>
          </w:p>
        </w:tc>
      </w:tr>
      <w:tr w:rsidR="00046F3F" w:rsidRPr="00783338" w14:paraId="54D2F0A5" w14:textId="77777777" w:rsidTr="00605C43">
        <w:tc>
          <w:tcPr>
            <w:tcW w:w="850" w:type="dxa"/>
          </w:tcPr>
          <w:p w14:paraId="7CF3281E" w14:textId="77777777" w:rsidR="00046F3F" w:rsidRPr="00783338" w:rsidRDefault="00046F3F" w:rsidP="00D833B1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24" w:type="dxa"/>
          </w:tcPr>
          <w:p w14:paraId="17571364" w14:textId="77777777" w:rsidR="00046F3F" w:rsidRPr="00783338" w:rsidRDefault="00046F3F" w:rsidP="0059188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11/03</w:t>
            </w:r>
          </w:p>
        </w:tc>
        <w:tc>
          <w:tcPr>
            <w:tcW w:w="4500" w:type="dxa"/>
          </w:tcPr>
          <w:p w14:paraId="028FACFD" w14:textId="77777777" w:rsidR="00046F3F" w:rsidRPr="00783338" w:rsidRDefault="00046F3F" w:rsidP="00B638DE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Homem, Organização e Sociedade</w:t>
            </w:r>
          </w:p>
        </w:tc>
        <w:tc>
          <w:tcPr>
            <w:tcW w:w="8027" w:type="dxa"/>
          </w:tcPr>
          <w:p w14:paraId="5CEC083A" w14:textId="77777777" w:rsidR="00046F3F" w:rsidRDefault="00046F3F" w:rsidP="00B638DE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 2- Homem, Organização e Sociedade</w:t>
            </w:r>
          </w:p>
          <w:p w14:paraId="66047A41" w14:textId="77777777" w:rsidR="00046F3F" w:rsidRDefault="00046F3F" w:rsidP="00B638DE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046F3F" w:rsidRPr="00783338" w14:paraId="33262367" w14:textId="77777777" w:rsidTr="00605C43">
        <w:tc>
          <w:tcPr>
            <w:tcW w:w="850" w:type="dxa"/>
          </w:tcPr>
          <w:p w14:paraId="3B66CC66" w14:textId="77777777" w:rsidR="00046F3F" w:rsidRPr="00783338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24" w:type="dxa"/>
          </w:tcPr>
          <w:p w14:paraId="71BC3274" w14:textId="77777777" w:rsidR="00046F3F" w:rsidRPr="00783338" w:rsidRDefault="00046F3F" w:rsidP="00A007A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18/03</w:t>
            </w:r>
          </w:p>
        </w:tc>
        <w:tc>
          <w:tcPr>
            <w:tcW w:w="4500" w:type="dxa"/>
          </w:tcPr>
          <w:p w14:paraId="5BE87E54" w14:textId="77777777" w:rsidR="00046F3F" w:rsidRPr="00783338" w:rsidRDefault="00046F3F" w:rsidP="00B638DE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Ética e Ideologia</w:t>
            </w:r>
          </w:p>
        </w:tc>
        <w:tc>
          <w:tcPr>
            <w:tcW w:w="8027" w:type="dxa"/>
          </w:tcPr>
          <w:p w14:paraId="014355D4" w14:textId="77777777" w:rsidR="00046F3F" w:rsidRDefault="00046F3F" w:rsidP="00B638DE">
            <w:pPr>
              <w:spacing w:before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 3- Administração, Ética e Ideologia</w:t>
            </w:r>
          </w:p>
          <w:p w14:paraId="0F405C6B" w14:textId="77777777" w:rsidR="00046F3F" w:rsidRDefault="00046F3F" w:rsidP="00636C1D">
            <w:pPr>
              <w:spacing w:before="80"/>
              <w:rPr>
                <w:rFonts w:ascii="Arial" w:hAnsi="Arial" w:cs="Arial"/>
              </w:rPr>
            </w:pPr>
          </w:p>
        </w:tc>
      </w:tr>
      <w:tr w:rsidR="00046F3F" w:rsidRPr="00B638DE" w14:paraId="7D3004FB" w14:textId="77777777" w:rsidTr="00605C43">
        <w:tc>
          <w:tcPr>
            <w:tcW w:w="850" w:type="dxa"/>
          </w:tcPr>
          <w:p w14:paraId="5929040A" w14:textId="77777777" w:rsidR="00046F3F" w:rsidRPr="00783338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24" w:type="dxa"/>
          </w:tcPr>
          <w:p w14:paraId="158CDF1F" w14:textId="77777777" w:rsidR="00046F3F" w:rsidRPr="00783338" w:rsidRDefault="00046F3F" w:rsidP="00A007A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</w:t>
            </w:r>
          </w:p>
        </w:tc>
        <w:tc>
          <w:tcPr>
            <w:tcW w:w="4500" w:type="dxa"/>
          </w:tcPr>
          <w:p w14:paraId="58585E35" w14:textId="77777777" w:rsidR="00046F3F" w:rsidRPr="00783338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Escola Clássica à Produção Enxuta</w:t>
            </w:r>
          </w:p>
        </w:tc>
        <w:tc>
          <w:tcPr>
            <w:tcW w:w="8027" w:type="dxa"/>
          </w:tcPr>
          <w:p w14:paraId="51230F10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cap.5 - Da Escola Clássica à Produção Enxuta</w:t>
            </w:r>
          </w:p>
          <w:p w14:paraId="4905C3A9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783338" w14:paraId="3AEFB3A6" w14:textId="77777777" w:rsidTr="00605C43">
        <w:trPr>
          <w:trHeight w:val="467"/>
        </w:trPr>
        <w:tc>
          <w:tcPr>
            <w:tcW w:w="850" w:type="dxa"/>
          </w:tcPr>
          <w:p w14:paraId="363C022D" w14:textId="77777777" w:rsidR="00046F3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24" w:type="dxa"/>
          </w:tcPr>
          <w:p w14:paraId="372C4EE4" w14:textId="77777777" w:rsidR="00046F3F" w:rsidRDefault="00046F3F" w:rsidP="00A007A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08/04</w:t>
            </w:r>
          </w:p>
        </w:tc>
        <w:tc>
          <w:tcPr>
            <w:tcW w:w="4500" w:type="dxa"/>
          </w:tcPr>
          <w:p w14:paraId="39DB52CD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Burocracia, ISO 9000 e Gestão Pública </w:t>
            </w:r>
          </w:p>
        </w:tc>
        <w:tc>
          <w:tcPr>
            <w:tcW w:w="8027" w:type="dxa"/>
          </w:tcPr>
          <w:p w14:paraId="2E045160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 6- Da Burocracia à ISO 9000</w:t>
            </w:r>
          </w:p>
          <w:p w14:paraId="76B28D9D" w14:textId="77777777" w:rsidR="00046F3F" w:rsidRDefault="00046F3F" w:rsidP="00636C1D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783338" w14:paraId="64D12063" w14:textId="77777777" w:rsidTr="00605C43">
        <w:trPr>
          <w:trHeight w:val="699"/>
        </w:trPr>
        <w:tc>
          <w:tcPr>
            <w:tcW w:w="850" w:type="dxa"/>
          </w:tcPr>
          <w:p w14:paraId="18CBCBA3" w14:textId="77777777" w:rsidR="00046F3F" w:rsidRPr="00783338" w:rsidRDefault="00046F3F" w:rsidP="00D833B1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24" w:type="dxa"/>
          </w:tcPr>
          <w:p w14:paraId="5D4FE802" w14:textId="77777777" w:rsidR="00046F3F" w:rsidRPr="00783338" w:rsidRDefault="00046F3F" w:rsidP="0059188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</w:p>
        </w:tc>
        <w:tc>
          <w:tcPr>
            <w:tcW w:w="4500" w:type="dxa"/>
          </w:tcPr>
          <w:p w14:paraId="5D846C9E" w14:textId="77777777" w:rsidR="00046F3F" w:rsidRDefault="00046F3F" w:rsidP="003C64A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Escola de Relações Humanas</w:t>
            </w:r>
          </w:p>
          <w:p w14:paraId="3C47C5B6" w14:textId="77777777" w:rsidR="00046F3F" w:rsidRDefault="00046F3F" w:rsidP="003C64AB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14:paraId="2878A891" w14:textId="77777777" w:rsidR="00046F3F" w:rsidRPr="00783338" w:rsidRDefault="00046F3F" w:rsidP="003C64AB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Motivação, Liderança e Trabalho em grupo</w:t>
            </w:r>
          </w:p>
        </w:tc>
        <w:tc>
          <w:tcPr>
            <w:tcW w:w="8027" w:type="dxa"/>
          </w:tcPr>
          <w:p w14:paraId="37E78729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Teixeira; cap. 7 - Da Escola de Relações Humanas à Gestão do Conhecimento </w:t>
            </w:r>
          </w:p>
          <w:p w14:paraId="48390A7C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cap.18 – Motivação, Liderança e Trabalho em Grupo</w:t>
            </w:r>
          </w:p>
          <w:p w14:paraId="4F5401AD" w14:textId="77777777" w:rsidR="00046F3F" w:rsidRDefault="00046F3F" w:rsidP="00F077D2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45D46E4D" w14:textId="77777777" w:rsidR="00046F3F" w:rsidRDefault="00046F3F">
      <w:r>
        <w:br w:type="page"/>
      </w:r>
    </w:p>
    <w:tbl>
      <w:tblPr>
        <w:tblW w:w="1460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224"/>
        <w:gridCol w:w="4500"/>
        <w:gridCol w:w="8027"/>
      </w:tblGrid>
      <w:tr w:rsidR="00046F3F" w:rsidRPr="00783338" w14:paraId="15D549DA" w14:textId="77777777" w:rsidTr="00605C43">
        <w:tc>
          <w:tcPr>
            <w:tcW w:w="850" w:type="dxa"/>
          </w:tcPr>
          <w:p w14:paraId="01984EE0" w14:textId="77777777" w:rsidR="00046F3F" w:rsidRPr="00783338" w:rsidRDefault="00046F3F" w:rsidP="00B638D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783338">
              <w:rPr>
                <w:rFonts w:ascii="Arial" w:hAnsi="Arial" w:cs="Arial"/>
                <w:b/>
              </w:rPr>
              <w:t>Aula</w:t>
            </w:r>
          </w:p>
        </w:tc>
        <w:tc>
          <w:tcPr>
            <w:tcW w:w="1224" w:type="dxa"/>
          </w:tcPr>
          <w:p w14:paraId="4B16A51E" w14:textId="77777777" w:rsidR="00046F3F" w:rsidRPr="00783338" w:rsidRDefault="00046F3F" w:rsidP="00B638D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5ª Feira</w:t>
            </w:r>
          </w:p>
        </w:tc>
        <w:tc>
          <w:tcPr>
            <w:tcW w:w="4500" w:type="dxa"/>
          </w:tcPr>
          <w:p w14:paraId="3EC93D27" w14:textId="77777777" w:rsidR="00046F3F" w:rsidRPr="00783338" w:rsidRDefault="00046F3F" w:rsidP="00B638D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Assunto</w:t>
            </w:r>
          </w:p>
        </w:tc>
        <w:tc>
          <w:tcPr>
            <w:tcW w:w="8027" w:type="dxa"/>
          </w:tcPr>
          <w:p w14:paraId="493BCA86" w14:textId="77777777" w:rsidR="00046F3F" w:rsidRDefault="00046F3F" w:rsidP="00B638DE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Leituras </w:t>
            </w:r>
          </w:p>
        </w:tc>
      </w:tr>
      <w:tr w:rsidR="00046F3F" w:rsidRPr="006C1DD8" w14:paraId="0ED1E977" w14:textId="77777777" w:rsidTr="00605C43">
        <w:trPr>
          <w:trHeight w:val="501"/>
        </w:trPr>
        <w:tc>
          <w:tcPr>
            <w:tcW w:w="850" w:type="dxa"/>
          </w:tcPr>
          <w:p w14:paraId="327EFB80" w14:textId="77777777" w:rsidR="00046F3F" w:rsidRPr="00783338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24" w:type="dxa"/>
          </w:tcPr>
          <w:p w14:paraId="4C832608" w14:textId="77777777" w:rsidR="00046F3F" w:rsidRPr="00783338" w:rsidRDefault="00046F3F" w:rsidP="001B135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22/04</w:t>
            </w:r>
          </w:p>
        </w:tc>
        <w:tc>
          <w:tcPr>
            <w:tcW w:w="4500" w:type="dxa"/>
          </w:tcPr>
          <w:p w14:paraId="5E56D426" w14:textId="77777777" w:rsidR="00046F3F" w:rsidRPr="00783338" w:rsidRDefault="00046F3F" w:rsidP="00581D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 Parcial</w:t>
            </w:r>
            <w:r w:rsidR="00F50104">
              <w:rPr>
                <w:rFonts w:ascii="Arial" w:hAnsi="Arial" w:cs="Arial"/>
              </w:rPr>
              <w:t xml:space="preserve"> (P 1)</w:t>
            </w:r>
          </w:p>
        </w:tc>
        <w:tc>
          <w:tcPr>
            <w:tcW w:w="8027" w:type="dxa"/>
          </w:tcPr>
          <w:p w14:paraId="4415AE70" w14:textId="77777777" w:rsidR="00046F3F" w:rsidRDefault="00046F3F" w:rsidP="00C72E0B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6C1DD8" w14:paraId="58B38056" w14:textId="77777777" w:rsidTr="00605C43">
        <w:trPr>
          <w:trHeight w:val="501"/>
        </w:trPr>
        <w:tc>
          <w:tcPr>
            <w:tcW w:w="850" w:type="dxa"/>
          </w:tcPr>
          <w:p w14:paraId="25F6277D" w14:textId="77777777" w:rsidR="00046F3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224" w:type="dxa"/>
          </w:tcPr>
          <w:p w14:paraId="6F55B528" w14:textId="77777777" w:rsidR="00046F3F" w:rsidRDefault="00046F3F" w:rsidP="001B135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29/04</w:t>
            </w:r>
          </w:p>
        </w:tc>
        <w:tc>
          <w:tcPr>
            <w:tcW w:w="4500" w:type="dxa"/>
          </w:tcPr>
          <w:p w14:paraId="4613BC10" w14:textId="77777777" w:rsidR="00046F3F" w:rsidRPr="00783338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Enfoque Sistêmico a Inovação Aberta</w:t>
            </w:r>
          </w:p>
        </w:tc>
        <w:tc>
          <w:tcPr>
            <w:tcW w:w="8027" w:type="dxa"/>
          </w:tcPr>
          <w:p w14:paraId="7E22874D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 8 - Do Enfoque Sistêmico à Inovação Aberta</w:t>
            </w:r>
          </w:p>
          <w:p w14:paraId="0DAD9ED8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6405B3" w14:paraId="1A320A25" w14:textId="77777777" w:rsidTr="00605C43">
        <w:tc>
          <w:tcPr>
            <w:tcW w:w="850" w:type="dxa"/>
          </w:tcPr>
          <w:p w14:paraId="794F4219" w14:textId="77777777" w:rsidR="00046F3F" w:rsidRPr="00783338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24" w:type="dxa"/>
          </w:tcPr>
          <w:p w14:paraId="70A7B7A2" w14:textId="77777777" w:rsidR="00046F3F" w:rsidRPr="00783338" w:rsidRDefault="00046F3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</w:t>
            </w:r>
          </w:p>
        </w:tc>
        <w:tc>
          <w:tcPr>
            <w:tcW w:w="4500" w:type="dxa"/>
          </w:tcPr>
          <w:p w14:paraId="6D3CBA1C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Visão Integrada das Áreas Funcionais da Empresa</w:t>
            </w:r>
          </w:p>
        </w:tc>
        <w:tc>
          <w:tcPr>
            <w:tcW w:w="8027" w:type="dxa"/>
          </w:tcPr>
          <w:p w14:paraId="4DBCB28A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 15 - Áreas Funcionais da Empresa</w:t>
            </w:r>
          </w:p>
          <w:p w14:paraId="5B1A4766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6405B3" w14:paraId="3D87E5BD" w14:textId="77777777" w:rsidTr="00605C43">
        <w:tc>
          <w:tcPr>
            <w:tcW w:w="850" w:type="dxa"/>
          </w:tcPr>
          <w:p w14:paraId="0CBBEB1C" w14:textId="77777777" w:rsidR="00046F3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24" w:type="dxa"/>
          </w:tcPr>
          <w:p w14:paraId="20375775" w14:textId="77777777" w:rsidR="00046F3F" w:rsidRDefault="00046F3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13/05</w:t>
            </w:r>
          </w:p>
        </w:tc>
        <w:tc>
          <w:tcPr>
            <w:tcW w:w="4500" w:type="dxa"/>
          </w:tcPr>
          <w:p w14:paraId="0622E585" w14:textId="77777777" w:rsidR="00046F3F" w:rsidRPr="000166B8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do Administrador e a Construção de um Modelo do Executivo Moderno</w:t>
            </w:r>
          </w:p>
        </w:tc>
        <w:tc>
          <w:tcPr>
            <w:tcW w:w="8027" w:type="dxa"/>
          </w:tcPr>
          <w:p w14:paraId="03CBD3C5" w14:textId="77777777" w:rsidR="00046F3F" w:rsidRDefault="00046F3F" w:rsidP="00636C1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 12- As Funções do Administrador</w:t>
            </w:r>
          </w:p>
        </w:tc>
      </w:tr>
      <w:tr w:rsidR="00046F3F" w:rsidRPr="003F5A51" w14:paraId="4800E50F" w14:textId="77777777" w:rsidTr="00605C43">
        <w:tc>
          <w:tcPr>
            <w:tcW w:w="850" w:type="dxa"/>
          </w:tcPr>
          <w:p w14:paraId="21854DD7" w14:textId="77777777" w:rsidR="00046F3F" w:rsidRPr="00783338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24" w:type="dxa"/>
          </w:tcPr>
          <w:p w14:paraId="12080434" w14:textId="77777777" w:rsidR="00046F3F" w:rsidRPr="00783338" w:rsidRDefault="00046F3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</w:t>
            </w:r>
          </w:p>
        </w:tc>
        <w:tc>
          <w:tcPr>
            <w:tcW w:w="4500" w:type="dxa"/>
          </w:tcPr>
          <w:p w14:paraId="58960339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Desempenho Gerencial e Uso do Tempo</w:t>
            </w:r>
          </w:p>
        </w:tc>
        <w:tc>
          <w:tcPr>
            <w:tcW w:w="8027" w:type="dxa"/>
          </w:tcPr>
          <w:p w14:paraId="0E0694BA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 13 – Desempenho Gerencial; do Uso do Tempo à Economia da Atenção</w:t>
            </w:r>
          </w:p>
          <w:p w14:paraId="2D845014" w14:textId="77777777" w:rsidR="00046F3F" w:rsidRDefault="00046F3F" w:rsidP="00636C1D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A007A2" w14:paraId="19F6338B" w14:textId="77777777" w:rsidTr="00605C43">
        <w:tc>
          <w:tcPr>
            <w:tcW w:w="850" w:type="dxa"/>
          </w:tcPr>
          <w:p w14:paraId="65604976" w14:textId="77777777" w:rsidR="00046F3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224" w:type="dxa"/>
          </w:tcPr>
          <w:p w14:paraId="39EF2BFA" w14:textId="77777777" w:rsidR="00046F3F" w:rsidRDefault="00046F3F" w:rsidP="007C2CA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</w:t>
            </w:r>
          </w:p>
        </w:tc>
        <w:tc>
          <w:tcPr>
            <w:tcW w:w="4500" w:type="dxa"/>
          </w:tcPr>
          <w:p w14:paraId="2776F62E" w14:textId="77777777" w:rsidR="00046F3F" w:rsidRPr="00783338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Planejamento, Monitoramento e Avaliação</w:t>
            </w:r>
          </w:p>
        </w:tc>
        <w:tc>
          <w:tcPr>
            <w:tcW w:w="8027" w:type="dxa"/>
          </w:tcPr>
          <w:p w14:paraId="19CF0CD1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cap.16 - Planejamento</w:t>
            </w:r>
          </w:p>
          <w:p w14:paraId="372B7A0E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Teixeira; cap. 19 - Monitoramento e Avaliação </w:t>
            </w:r>
          </w:p>
        </w:tc>
      </w:tr>
      <w:tr w:rsidR="00046F3F" w:rsidRPr="003F5A51" w14:paraId="6D332F8E" w14:textId="77777777" w:rsidTr="00605C43">
        <w:tc>
          <w:tcPr>
            <w:tcW w:w="850" w:type="dxa"/>
          </w:tcPr>
          <w:p w14:paraId="152427C7" w14:textId="77777777" w:rsidR="00046F3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224" w:type="dxa"/>
          </w:tcPr>
          <w:p w14:paraId="2716AD53" w14:textId="77777777" w:rsidR="00046F3F" w:rsidRDefault="00046F3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10/06</w:t>
            </w:r>
          </w:p>
        </w:tc>
        <w:tc>
          <w:tcPr>
            <w:tcW w:w="4500" w:type="dxa"/>
          </w:tcPr>
          <w:p w14:paraId="2C040D30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de Sucesso</w:t>
            </w:r>
          </w:p>
        </w:tc>
        <w:tc>
          <w:tcPr>
            <w:tcW w:w="8027" w:type="dxa"/>
          </w:tcPr>
          <w:p w14:paraId="327AC195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Teixeira; cap. 9 – Das Empresas de Sucesso a Competitividade Sistêmica </w:t>
            </w:r>
          </w:p>
          <w:p w14:paraId="2A612E1F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244DE0" w14:paraId="54DFDF00" w14:textId="77777777" w:rsidTr="00605C43">
        <w:tc>
          <w:tcPr>
            <w:tcW w:w="850" w:type="dxa"/>
          </w:tcPr>
          <w:p w14:paraId="5FB441B0" w14:textId="77777777" w:rsidR="00046F3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24" w:type="dxa"/>
          </w:tcPr>
          <w:p w14:paraId="2148D462" w14:textId="77777777" w:rsidR="00046F3F" w:rsidRDefault="00046F3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</w:t>
            </w:r>
          </w:p>
        </w:tc>
        <w:tc>
          <w:tcPr>
            <w:tcW w:w="4500" w:type="dxa"/>
          </w:tcPr>
          <w:p w14:paraId="0208661B" w14:textId="77777777" w:rsidR="00046F3F" w:rsidRPr="00783338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Estruturas e Inovação</w:t>
            </w:r>
          </w:p>
        </w:tc>
        <w:tc>
          <w:tcPr>
            <w:tcW w:w="8027" w:type="dxa"/>
          </w:tcPr>
          <w:p w14:paraId="1741DD9F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Teixeira; cap.17- Estrutura Organizacional</w:t>
            </w:r>
          </w:p>
        </w:tc>
      </w:tr>
      <w:tr w:rsidR="00046F3F" w:rsidRPr="00635E31" w14:paraId="7D864C53" w14:textId="77777777" w:rsidTr="00605C43">
        <w:tc>
          <w:tcPr>
            <w:tcW w:w="850" w:type="dxa"/>
          </w:tcPr>
          <w:p w14:paraId="2B7AE35C" w14:textId="77777777" w:rsidR="00046F3F" w:rsidRPr="00A65762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24" w:type="dxa"/>
          </w:tcPr>
          <w:p w14:paraId="24710A87" w14:textId="77777777" w:rsidR="00046F3F" w:rsidRPr="00A65762" w:rsidRDefault="00046F3F" w:rsidP="003D1C1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</w:t>
            </w:r>
          </w:p>
        </w:tc>
        <w:tc>
          <w:tcPr>
            <w:tcW w:w="4500" w:type="dxa"/>
          </w:tcPr>
          <w:p w14:paraId="1FADA92C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dos Trabalhos de Campo</w:t>
            </w:r>
          </w:p>
        </w:tc>
        <w:tc>
          <w:tcPr>
            <w:tcW w:w="8027" w:type="dxa"/>
          </w:tcPr>
          <w:p w14:paraId="643FC570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</w:p>
        </w:tc>
      </w:tr>
      <w:tr w:rsidR="00046F3F" w:rsidRPr="00635E31" w14:paraId="0CB79F39" w14:textId="77777777" w:rsidTr="00605C43">
        <w:tc>
          <w:tcPr>
            <w:tcW w:w="850" w:type="dxa"/>
          </w:tcPr>
          <w:p w14:paraId="242B08E9" w14:textId="77777777" w:rsidR="00046F3F" w:rsidRDefault="00046F3F" w:rsidP="00D833B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224" w:type="dxa"/>
          </w:tcPr>
          <w:p w14:paraId="220196C2" w14:textId="77777777" w:rsidR="00046F3F" w:rsidRDefault="00046F3F" w:rsidP="003D1C1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01/07</w:t>
            </w:r>
          </w:p>
        </w:tc>
        <w:tc>
          <w:tcPr>
            <w:tcW w:w="4500" w:type="dxa"/>
          </w:tcPr>
          <w:p w14:paraId="32014839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 </w:t>
            </w:r>
            <w:r w:rsidR="00F50104">
              <w:rPr>
                <w:rFonts w:ascii="Arial" w:hAnsi="Arial" w:cs="Arial"/>
              </w:rPr>
              <w:t xml:space="preserve"> final (P 2 )</w:t>
            </w:r>
          </w:p>
        </w:tc>
        <w:tc>
          <w:tcPr>
            <w:tcW w:w="8027" w:type="dxa"/>
          </w:tcPr>
          <w:p w14:paraId="763C91F0" w14:textId="77777777" w:rsidR="00046F3F" w:rsidRDefault="00046F3F" w:rsidP="00B638DE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7B640AEC" w14:textId="77777777" w:rsidR="00046F3F" w:rsidRPr="00A007A2" w:rsidRDefault="00046F3F" w:rsidP="00F945B9">
      <w:pPr>
        <w:tabs>
          <w:tab w:val="left" w:pos="9720"/>
        </w:tabs>
      </w:pPr>
    </w:p>
    <w:sectPr w:rsidR="00046F3F" w:rsidRPr="00A007A2" w:rsidSect="00B638DE">
      <w:pgSz w:w="16840" w:h="11907" w:orient="landscape" w:code="9"/>
      <w:pgMar w:top="454" w:right="822" w:bottom="454" w:left="1418" w:header="52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F8B5B" w14:textId="77777777" w:rsidR="00046F3F" w:rsidRDefault="00046F3F">
      <w:r>
        <w:separator/>
      </w:r>
    </w:p>
  </w:endnote>
  <w:endnote w:type="continuationSeparator" w:id="0">
    <w:p w14:paraId="11F79745" w14:textId="77777777" w:rsidR="00046F3F" w:rsidRDefault="0004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3E8EF" w14:textId="77777777" w:rsidR="00046F3F" w:rsidRDefault="00046F3F">
      <w:r>
        <w:separator/>
      </w:r>
    </w:p>
  </w:footnote>
  <w:footnote w:type="continuationSeparator" w:id="0">
    <w:p w14:paraId="3A8BB3E1" w14:textId="77777777" w:rsidR="00046F3F" w:rsidRDefault="00046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9A66D" w14:textId="77777777" w:rsidR="00046F3F" w:rsidRPr="006363E5" w:rsidRDefault="00046F3F">
    <w:pPr>
      <w:spacing w:before="240"/>
      <w:jc w:val="center"/>
      <w:rPr>
        <w:rFonts w:ascii="Arial" w:hAnsi="Arial"/>
        <w:b/>
        <w:sz w:val="28"/>
        <w:szCs w:val="28"/>
      </w:rPr>
    </w:pPr>
    <w:r w:rsidRPr="006363E5">
      <w:rPr>
        <w:rFonts w:ascii="Arial" w:hAnsi="Arial"/>
        <w:b/>
        <w:sz w:val="28"/>
        <w:szCs w:val="28"/>
      </w:rPr>
      <w:t>UNIVERSIDADE DE SÃO PAULO</w:t>
    </w:r>
  </w:p>
  <w:p w14:paraId="1AC296EA" w14:textId="77777777" w:rsidR="00046F3F" w:rsidRPr="006363E5" w:rsidRDefault="00046F3F" w:rsidP="002216F0">
    <w:pPr>
      <w:jc w:val="center"/>
      <w:rPr>
        <w:rFonts w:ascii="Arial" w:hAnsi="Arial"/>
        <w:sz w:val="28"/>
        <w:szCs w:val="28"/>
      </w:rPr>
    </w:pPr>
    <w:r>
      <w:rPr>
        <w:rFonts w:ascii="Arial" w:hAnsi="Arial"/>
        <w:sz w:val="28"/>
        <w:szCs w:val="28"/>
      </w:rPr>
      <w:t>Escola de Artes, Ciências e Humanidades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002"/>
    <w:multiLevelType w:val="multilevel"/>
    <w:tmpl w:val="6C961C2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FA55CAA"/>
    <w:multiLevelType w:val="multilevel"/>
    <w:tmpl w:val="736EBB7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F31C54"/>
    <w:multiLevelType w:val="hybridMultilevel"/>
    <w:tmpl w:val="B5E6DE72"/>
    <w:lvl w:ilvl="0" w:tplc="E056C61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4E545BD"/>
    <w:multiLevelType w:val="hybridMultilevel"/>
    <w:tmpl w:val="50762C04"/>
    <w:lvl w:ilvl="0" w:tplc="290E5F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CAB09E0"/>
    <w:multiLevelType w:val="multilevel"/>
    <w:tmpl w:val="10DC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41481E"/>
    <w:multiLevelType w:val="hybridMultilevel"/>
    <w:tmpl w:val="D4C073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F70428"/>
    <w:multiLevelType w:val="multilevel"/>
    <w:tmpl w:val="902A2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38B3C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23ED6324"/>
    <w:multiLevelType w:val="hybridMultilevel"/>
    <w:tmpl w:val="02A02FB4"/>
    <w:lvl w:ilvl="0" w:tplc="5AE2F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DFE2525"/>
    <w:multiLevelType w:val="hybridMultilevel"/>
    <w:tmpl w:val="667040C8"/>
    <w:lvl w:ilvl="0" w:tplc="0416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744EDA"/>
    <w:multiLevelType w:val="hybridMultilevel"/>
    <w:tmpl w:val="70C01174"/>
    <w:lvl w:ilvl="0" w:tplc="D890C0A2">
      <w:start w:val="1"/>
      <w:numFmt w:val="none"/>
      <w:lvlText w:val="4"/>
      <w:lvlJc w:val="left"/>
      <w:pPr>
        <w:tabs>
          <w:tab w:val="num" w:pos="4860"/>
        </w:tabs>
        <w:ind w:left="48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30416ACA"/>
    <w:multiLevelType w:val="hybridMultilevel"/>
    <w:tmpl w:val="7AC08EA6"/>
    <w:lvl w:ilvl="0" w:tplc="A748F82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30C1D9C"/>
    <w:multiLevelType w:val="hybridMultilevel"/>
    <w:tmpl w:val="2FB45F34"/>
    <w:lvl w:ilvl="0" w:tplc="F4343A26">
      <w:start w:val="1"/>
      <w:numFmt w:val="lowerLetter"/>
      <w:lvlText w:val="%1."/>
      <w:lvlJc w:val="left"/>
      <w:pPr>
        <w:tabs>
          <w:tab w:val="num" w:pos="1410"/>
        </w:tabs>
        <w:ind w:left="1410" w:hanging="870"/>
      </w:pPr>
      <w:rPr>
        <w:rFonts w:ascii="Arial" w:eastAsia="Times New Roman" w:hAnsi="Arial" w:cs="Arial" w:hint="default"/>
      </w:rPr>
    </w:lvl>
    <w:lvl w:ilvl="1" w:tplc="C4547448">
      <w:start w:val="5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3">
    <w:nsid w:val="375A43F2"/>
    <w:multiLevelType w:val="multilevel"/>
    <w:tmpl w:val="902A2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8043A2D"/>
    <w:multiLevelType w:val="hybridMultilevel"/>
    <w:tmpl w:val="2624A200"/>
    <w:lvl w:ilvl="0" w:tplc="D890C0A2">
      <w:start w:val="1"/>
      <w:numFmt w:val="none"/>
      <w:lvlText w:val="4"/>
      <w:lvlJc w:val="left"/>
      <w:pPr>
        <w:tabs>
          <w:tab w:val="num" w:pos="4500"/>
        </w:tabs>
        <w:ind w:left="45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8F83C24"/>
    <w:multiLevelType w:val="hybridMultilevel"/>
    <w:tmpl w:val="902A2B0C"/>
    <w:lvl w:ilvl="0" w:tplc="290E5F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265527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7">
    <w:nsid w:val="4B30386B"/>
    <w:multiLevelType w:val="hybridMultilevel"/>
    <w:tmpl w:val="3F806598"/>
    <w:lvl w:ilvl="0" w:tplc="D890C0A2">
      <w:start w:val="1"/>
      <w:numFmt w:val="none"/>
      <w:lvlText w:val="4"/>
      <w:lvlJc w:val="left"/>
      <w:pPr>
        <w:tabs>
          <w:tab w:val="num" w:pos="4500"/>
        </w:tabs>
        <w:ind w:left="4500" w:hanging="360"/>
      </w:pPr>
      <w:rPr>
        <w:rFonts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CB0140B"/>
    <w:multiLevelType w:val="hybridMultilevel"/>
    <w:tmpl w:val="D0A24E9A"/>
    <w:lvl w:ilvl="0" w:tplc="0D5249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CDAC29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D251DD4"/>
    <w:multiLevelType w:val="multilevel"/>
    <w:tmpl w:val="50762C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6464B17"/>
    <w:multiLevelType w:val="hybridMultilevel"/>
    <w:tmpl w:val="85383028"/>
    <w:lvl w:ilvl="0" w:tplc="DAE40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422DB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AFB6EF7"/>
    <w:multiLevelType w:val="hybridMultilevel"/>
    <w:tmpl w:val="73029DD0"/>
    <w:lvl w:ilvl="0" w:tplc="2D8CAA2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BD5113D"/>
    <w:multiLevelType w:val="hybridMultilevel"/>
    <w:tmpl w:val="0472D576"/>
    <w:lvl w:ilvl="0" w:tplc="38E8782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72950B9F"/>
    <w:multiLevelType w:val="hybridMultilevel"/>
    <w:tmpl w:val="221E6544"/>
    <w:lvl w:ilvl="0" w:tplc="04160001">
      <w:start w:val="1"/>
      <w:numFmt w:val="bullet"/>
      <w:lvlText w:val=""/>
      <w:lvlJc w:val="left"/>
      <w:pPr>
        <w:tabs>
          <w:tab w:val="num" w:pos="726"/>
        </w:tabs>
        <w:ind w:left="7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</w:abstractNum>
  <w:abstractNum w:abstractNumId="24">
    <w:nsid w:val="78B50168"/>
    <w:multiLevelType w:val="hybridMultilevel"/>
    <w:tmpl w:val="3FFABBEC"/>
    <w:lvl w:ilvl="0" w:tplc="FAFEA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DD65AB7"/>
    <w:multiLevelType w:val="hybridMultilevel"/>
    <w:tmpl w:val="DE10AB02"/>
    <w:lvl w:ilvl="0" w:tplc="2AFEC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24"/>
  </w:num>
  <w:num w:numId="5">
    <w:abstractNumId w:val="21"/>
  </w:num>
  <w:num w:numId="6">
    <w:abstractNumId w:val="18"/>
  </w:num>
  <w:num w:numId="7">
    <w:abstractNumId w:val="17"/>
  </w:num>
  <w:num w:numId="8">
    <w:abstractNumId w:val="13"/>
  </w:num>
  <w:num w:numId="9">
    <w:abstractNumId w:val="6"/>
  </w:num>
  <w:num w:numId="10">
    <w:abstractNumId w:val="3"/>
  </w:num>
  <w:num w:numId="11">
    <w:abstractNumId w:val="19"/>
  </w:num>
  <w:num w:numId="12">
    <w:abstractNumId w:val="25"/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9"/>
  </w:num>
  <w:num w:numId="18">
    <w:abstractNumId w:val="12"/>
  </w:num>
  <w:num w:numId="19">
    <w:abstractNumId w:val="7"/>
  </w:num>
  <w:num w:numId="20">
    <w:abstractNumId w:val="16"/>
  </w:num>
  <w:num w:numId="21">
    <w:abstractNumId w:val="23"/>
  </w:num>
  <w:num w:numId="22">
    <w:abstractNumId w:val="5"/>
  </w:num>
  <w:num w:numId="23">
    <w:abstractNumId w:val="0"/>
  </w:num>
  <w:num w:numId="24">
    <w:abstractNumId w:val="11"/>
  </w:num>
  <w:num w:numId="25">
    <w:abstractNumId w:val="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A6"/>
    <w:rsid w:val="00004E8B"/>
    <w:rsid w:val="00005F1C"/>
    <w:rsid w:val="000166B8"/>
    <w:rsid w:val="00017B30"/>
    <w:rsid w:val="00032737"/>
    <w:rsid w:val="00037FDB"/>
    <w:rsid w:val="000422F7"/>
    <w:rsid w:val="00042C37"/>
    <w:rsid w:val="00046F3F"/>
    <w:rsid w:val="00056058"/>
    <w:rsid w:val="0006448D"/>
    <w:rsid w:val="00072137"/>
    <w:rsid w:val="0007764B"/>
    <w:rsid w:val="000814CF"/>
    <w:rsid w:val="00083DF4"/>
    <w:rsid w:val="000974B5"/>
    <w:rsid w:val="000A41DB"/>
    <w:rsid w:val="000A4573"/>
    <w:rsid w:val="000B2D00"/>
    <w:rsid w:val="000C780E"/>
    <w:rsid w:val="000D46DF"/>
    <w:rsid w:val="000F1058"/>
    <w:rsid w:val="0011064F"/>
    <w:rsid w:val="00121CA1"/>
    <w:rsid w:val="00123AD1"/>
    <w:rsid w:val="00126836"/>
    <w:rsid w:val="00133CE1"/>
    <w:rsid w:val="00135C39"/>
    <w:rsid w:val="00151AFF"/>
    <w:rsid w:val="0015731C"/>
    <w:rsid w:val="00157A12"/>
    <w:rsid w:val="00157D73"/>
    <w:rsid w:val="00160084"/>
    <w:rsid w:val="0016450D"/>
    <w:rsid w:val="00173168"/>
    <w:rsid w:val="0018136A"/>
    <w:rsid w:val="00185347"/>
    <w:rsid w:val="00193AEB"/>
    <w:rsid w:val="001A4567"/>
    <w:rsid w:val="001B099A"/>
    <w:rsid w:val="001B1353"/>
    <w:rsid w:val="001B5654"/>
    <w:rsid w:val="001D437C"/>
    <w:rsid w:val="001D4C29"/>
    <w:rsid w:val="001E1ADA"/>
    <w:rsid w:val="001E6A08"/>
    <w:rsid w:val="001F7375"/>
    <w:rsid w:val="0020792C"/>
    <w:rsid w:val="00210136"/>
    <w:rsid w:val="00212D06"/>
    <w:rsid w:val="00215648"/>
    <w:rsid w:val="00217BDE"/>
    <w:rsid w:val="002216F0"/>
    <w:rsid w:val="002242F3"/>
    <w:rsid w:val="0023162B"/>
    <w:rsid w:val="002442FC"/>
    <w:rsid w:val="00244DE0"/>
    <w:rsid w:val="0024543B"/>
    <w:rsid w:val="0025681F"/>
    <w:rsid w:val="00274F20"/>
    <w:rsid w:val="0027680C"/>
    <w:rsid w:val="00285D82"/>
    <w:rsid w:val="002871DD"/>
    <w:rsid w:val="002A5846"/>
    <w:rsid w:val="002B24ED"/>
    <w:rsid w:val="002C29BE"/>
    <w:rsid w:val="002C6064"/>
    <w:rsid w:val="002D26FC"/>
    <w:rsid w:val="002F3FE6"/>
    <w:rsid w:val="00301593"/>
    <w:rsid w:val="00306535"/>
    <w:rsid w:val="00313790"/>
    <w:rsid w:val="00332E02"/>
    <w:rsid w:val="00334CA0"/>
    <w:rsid w:val="00352C6D"/>
    <w:rsid w:val="00353984"/>
    <w:rsid w:val="0036546C"/>
    <w:rsid w:val="00365528"/>
    <w:rsid w:val="00365F9B"/>
    <w:rsid w:val="00366F46"/>
    <w:rsid w:val="003A2429"/>
    <w:rsid w:val="003B02F0"/>
    <w:rsid w:val="003C5B41"/>
    <w:rsid w:val="003C64AB"/>
    <w:rsid w:val="003D1C12"/>
    <w:rsid w:val="003D4CAE"/>
    <w:rsid w:val="003D4ED4"/>
    <w:rsid w:val="003E4F7C"/>
    <w:rsid w:val="003E5C76"/>
    <w:rsid w:val="003E6E1C"/>
    <w:rsid w:val="003F5A51"/>
    <w:rsid w:val="0041062F"/>
    <w:rsid w:val="004117D8"/>
    <w:rsid w:val="00416E26"/>
    <w:rsid w:val="00420494"/>
    <w:rsid w:val="00451BB1"/>
    <w:rsid w:val="00452F28"/>
    <w:rsid w:val="004539B8"/>
    <w:rsid w:val="004856D4"/>
    <w:rsid w:val="004931D4"/>
    <w:rsid w:val="004A31BD"/>
    <w:rsid w:val="004A6890"/>
    <w:rsid w:val="004B7C4B"/>
    <w:rsid w:val="004C46B0"/>
    <w:rsid w:val="004C6593"/>
    <w:rsid w:val="004D3F29"/>
    <w:rsid w:val="004D7EAE"/>
    <w:rsid w:val="004D7F7C"/>
    <w:rsid w:val="004E1945"/>
    <w:rsid w:val="004E4791"/>
    <w:rsid w:val="004F0107"/>
    <w:rsid w:val="00500EC8"/>
    <w:rsid w:val="00510226"/>
    <w:rsid w:val="00510698"/>
    <w:rsid w:val="0051120D"/>
    <w:rsid w:val="00522D76"/>
    <w:rsid w:val="00525717"/>
    <w:rsid w:val="005419C3"/>
    <w:rsid w:val="005426AC"/>
    <w:rsid w:val="0055393D"/>
    <w:rsid w:val="00553E91"/>
    <w:rsid w:val="00581D13"/>
    <w:rsid w:val="00586A86"/>
    <w:rsid w:val="00591885"/>
    <w:rsid w:val="005D1FF9"/>
    <w:rsid w:val="005E0739"/>
    <w:rsid w:val="005E5D1C"/>
    <w:rsid w:val="005F4991"/>
    <w:rsid w:val="00605C43"/>
    <w:rsid w:val="0060708E"/>
    <w:rsid w:val="00624A73"/>
    <w:rsid w:val="0062626E"/>
    <w:rsid w:val="006341CA"/>
    <w:rsid w:val="0063514B"/>
    <w:rsid w:val="00635E31"/>
    <w:rsid w:val="006363E5"/>
    <w:rsid w:val="00636C1D"/>
    <w:rsid w:val="006405B3"/>
    <w:rsid w:val="00642013"/>
    <w:rsid w:val="00646FA7"/>
    <w:rsid w:val="0065498F"/>
    <w:rsid w:val="00654C6A"/>
    <w:rsid w:val="006575A9"/>
    <w:rsid w:val="00667E86"/>
    <w:rsid w:val="0068020F"/>
    <w:rsid w:val="00684D75"/>
    <w:rsid w:val="00690F08"/>
    <w:rsid w:val="006A37B4"/>
    <w:rsid w:val="006B3158"/>
    <w:rsid w:val="006B54DB"/>
    <w:rsid w:val="006C1DD8"/>
    <w:rsid w:val="006C5263"/>
    <w:rsid w:val="006C7E06"/>
    <w:rsid w:val="006D0B56"/>
    <w:rsid w:val="006D750C"/>
    <w:rsid w:val="006E5B25"/>
    <w:rsid w:val="006F7628"/>
    <w:rsid w:val="00710D4B"/>
    <w:rsid w:val="007143FC"/>
    <w:rsid w:val="00733C2B"/>
    <w:rsid w:val="007356CE"/>
    <w:rsid w:val="00740DB5"/>
    <w:rsid w:val="00747007"/>
    <w:rsid w:val="00752DAE"/>
    <w:rsid w:val="00763540"/>
    <w:rsid w:val="007643B0"/>
    <w:rsid w:val="00782733"/>
    <w:rsid w:val="00783338"/>
    <w:rsid w:val="0078601E"/>
    <w:rsid w:val="00796CDA"/>
    <w:rsid w:val="007A05F3"/>
    <w:rsid w:val="007B7B16"/>
    <w:rsid w:val="007C022A"/>
    <w:rsid w:val="007C1A35"/>
    <w:rsid w:val="007C20A9"/>
    <w:rsid w:val="007C2CA8"/>
    <w:rsid w:val="007D7B9E"/>
    <w:rsid w:val="007E0093"/>
    <w:rsid w:val="008048E7"/>
    <w:rsid w:val="00806FF2"/>
    <w:rsid w:val="00810C49"/>
    <w:rsid w:val="00812A7D"/>
    <w:rsid w:val="00812B33"/>
    <w:rsid w:val="008132B0"/>
    <w:rsid w:val="008177B5"/>
    <w:rsid w:val="00820307"/>
    <w:rsid w:val="00825A50"/>
    <w:rsid w:val="0084095E"/>
    <w:rsid w:val="008419F6"/>
    <w:rsid w:val="00842E9B"/>
    <w:rsid w:val="00844CF2"/>
    <w:rsid w:val="0085728C"/>
    <w:rsid w:val="008721D0"/>
    <w:rsid w:val="00887CC3"/>
    <w:rsid w:val="00894F82"/>
    <w:rsid w:val="0089526C"/>
    <w:rsid w:val="00895768"/>
    <w:rsid w:val="008A27CF"/>
    <w:rsid w:val="008B44B4"/>
    <w:rsid w:val="008C2FC9"/>
    <w:rsid w:val="008D2F27"/>
    <w:rsid w:val="0090301C"/>
    <w:rsid w:val="00912A3C"/>
    <w:rsid w:val="0091660F"/>
    <w:rsid w:val="00927901"/>
    <w:rsid w:val="0093209A"/>
    <w:rsid w:val="0093526C"/>
    <w:rsid w:val="00941203"/>
    <w:rsid w:val="00941962"/>
    <w:rsid w:val="00941DD0"/>
    <w:rsid w:val="00946275"/>
    <w:rsid w:val="009532E1"/>
    <w:rsid w:val="0096706E"/>
    <w:rsid w:val="0097020C"/>
    <w:rsid w:val="00975AEF"/>
    <w:rsid w:val="00984283"/>
    <w:rsid w:val="009925BC"/>
    <w:rsid w:val="00997FE9"/>
    <w:rsid w:val="009B4F2D"/>
    <w:rsid w:val="009B5D22"/>
    <w:rsid w:val="009C3060"/>
    <w:rsid w:val="009D05A3"/>
    <w:rsid w:val="009D1002"/>
    <w:rsid w:val="009D1E31"/>
    <w:rsid w:val="009E0807"/>
    <w:rsid w:val="009E16E6"/>
    <w:rsid w:val="009E33E7"/>
    <w:rsid w:val="009E35E9"/>
    <w:rsid w:val="009F1E5E"/>
    <w:rsid w:val="009F324C"/>
    <w:rsid w:val="009F716E"/>
    <w:rsid w:val="00A007A2"/>
    <w:rsid w:val="00A01C92"/>
    <w:rsid w:val="00A02BBE"/>
    <w:rsid w:val="00A13E59"/>
    <w:rsid w:val="00A269AF"/>
    <w:rsid w:val="00A26F88"/>
    <w:rsid w:val="00A54CEC"/>
    <w:rsid w:val="00A605FA"/>
    <w:rsid w:val="00A65762"/>
    <w:rsid w:val="00A7599A"/>
    <w:rsid w:val="00A84DFE"/>
    <w:rsid w:val="00A92A35"/>
    <w:rsid w:val="00A9511E"/>
    <w:rsid w:val="00A96D4F"/>
    <w:rsid w:val="00AA1ABB"/>
    <w:rsid w:val="00AA4BB3"/>
    <w:rsid w:val="00AB4275"/>
    <w:rsid w:val="00AB731F"/>
    <w:rsid w:val="00AE32F5"/>
    <w:rsid w:val="00AE76FF"/>
    <w:rsid w:val="00AF01B1"/>
    <w:rsid w:val="00AF2A19"/>
    <w:rsid w:val="00AF3E47"/>
    <w:rsid w:val="00B013CD"/>
    <w:rsid w:val="00B14068"/>
    <w:rsid w:val="00B14F93"/>
    <w:rsid w:val="00B411F7"/>
    <w:rsid w:val="00B449A1"/>
    <w:rsid w:val="00B4518A"/>
    <w:rsid w:val="00B50A4F"/>
    <w:rsid w:val="00B630AD"/>
    <w:rsid w:val="00B638DE"/>
    <w:rsid w:val="00B86329"/>
    <w:rsid w:val="00BB13B8"/>
    <w:rsid w:val="00BB6A30"/>
    <w:rsid w:val="00BB7364"/>
    <w:rsid w:val="00BC03EA"/>
    <w:rsid w:val="00BD53BD"/>
    <w:rsid w:val="00BD5C0D"/>
    <w:rsid w:val="00BD7DC2"/>
    <w:rsid w:val="00C03802"/>
    <w:rsid w:val="00C14FDF"/>
    <w:rsid w:val="00C16AFE"/>
    <w:rsid w:val="00C251E0"/>
    <w:rsid w:val="00C3753C"/>
    <w:rsid w:val="00C41890"/>
    <w:rsid w:val="00C63340"/>
    <w:rsid w:val="00C72E0B"/>
    <w:rsid w:val="00C903A6"/>
    <w:rsid w:val="00CB1753"/>
    <w:rsid w:val="00CB4690"/>
    <w:rsid w:val="00CB532D"/>
    <w:rsid w:val="00CC3DA3"/>
    <w:rsid w:val="00CC4E86"/>
    <w:rsid w:val="00CD4A4C"/>
    <w:rsid w:val="00CD67F0"/>
    <w:rsid w:val="00CF7BDD"/>
    <w:rsid w:val="00D11D49"/>
    <w:rsid w:val="00D24549"/>
    <w:rsid w:val="00D2673B"/>
    <w:rsid w:val="00D268C2"/>
    <w:rsid w:val="00D31B51"/>
    <w:rsid w:val="00D46B32"/>
    <w:rsid w:val="00D53957"/>
    <w:rsid w:val="00D6252A"/>
    <w:rsid w:val="00D634A6"/>
    <w:rsid w:val="00D64F70"/>
    <w:rsid w:val="00D66171"/>
    <w:rsid w:val="00D7318E"/>
    <w:rsid w:val="00D833B1"/>
    <w:rsid w:val="00D975DD"/>
    <w:rsid w:val="00DB3CD3"/>
    <w:rsid w:val="00DB651B"/>
    <w:rsid w:val="00DB7848"/>
    <w:rsid w:val="00DC2D18"/>
    <w:rsid w:val="00DC386B"/>
    <w:rsid w:val="00DD3B84"/>
    <w:rsid w:val="00DF233F"/>
    <w:rsid w:val="00DF41CB"/>
    <w:rsid w:val="00E0393F"/>
    <w:rsid w:val="00E03FBD"/>
    <w:rsid w:val="00E16485"/>
    <w:rsid w:val="00E30D20"/>
    <w:rsid w:val="00E32705"/>
    <w:rsid w:val="00E35B97"/>
    <w:rsid w:val="00E62D6D"/>
    <w:rsid w:val="00E67FB0"/>
    <w:rsid w:val="00E71F88"/>
    <w:rsid w:val="00E75BFC"/>
    <w:rsid w:val="00E83442"/>
    <w:rsid w:val="00E863AF"/>
    <w:rsid w:val="00EA3ED5"/>
    <w:rsid w:val="00ED1511"/>
    <w:rsid w:val="00ED4537"/>
    <w:rsid w:val="00ED5BB2"/>
    <w:rsid w:val="00EE0F86"/>
    <w:rsid w:val="00EF6CE2"/>
    <w:rsid w:val="00F077D2"/>
    <w:rsid w:val="00F15645"/>
    <w:rsid w:val="00F15B56"/>
    <w:rsid w:val="00F1695D"/>
    <w:rsid w:val="00F24837"/>
    <w:rsid w:val="00F34D47"/>
    <w:rsid w:val="00F35029"/>
    <w:rsid w:val="00F50104"/>
    <w:rsid w:val="00F563D9"/>
    <w:rsid w:val="00F5681E"/>
    <w:rsid w:val="00F572C0"/>
    <w:rsid w:val="00F57F1B"/>
    <w:rsid w:val="00F72CE2"/>
    <w:rsid w:val="00F865DE"/>
    <w:rsid w:val="00F945B9"/>
    <w:rsid w:val="00FA27D2"/>
    <w:rsid w:val="00FA4675"/>
    <w:rsid w:val="00FB0C71"/>
    <w:rsid w:val="00FB10D4"/>
    <w:rsid w:val="00FC4115"/>
    <w:rsid w:val="00FE32B4"/>
    <w:rsid w:val="00FE4F90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7F2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7CC3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B9"/>
    <w:rPr>
      <w:rFonts w:asciiTheme="majorHAnsi" w:eastAsiaTheme="majorEastAsia" w:hAnsiTheme="majorHAnsi" w:cstheme="majorBidi"/>
      <w:b/>
      <w:bCs/>
      <w:kern w:val="32"/>
      <w:sz w:val="32"/>
      <w:szCs w:val="32"/>
      <w:lang w:val="pt-BR" w:eastAsia="pt-BR"/>
    </w:rPr>
  </w:style>
  <w:style w:type="paragraph" w:styleId="Header">
    <w:name w:val="header"/>
    <w:basedOn w:val="Normal"/>
    <w:link w:val="HeaderChar"/>
    <w:uiPriority w:val="99"/>
    <w:rsid w:val="00887C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2B9"/>
    <w:rPr>
      <w:sz w:val="24"/>
      <w:szCs w:val="24"/>
      <w:lang w:val="pt-BR" w:eastAsia="pt-BR"/>
    </w:rPr>
  </w:style>
  <w:style w:type="paragraph" w:styleId="Footer">
    <w:name w:val="footer"/>
    <w:basedOn w:val="Normal"/>
    <w:link w:val="FooterChar"/>
    <w:uiPriority w:val="99"/>
    <w:rsid w:val="00887C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2B9"/>
    <w:rPr>
      <w:sz w:val="24"/>
      <w:szCs w:val="24"/>
      <w:lang w:val="pt-BR" w:eastAsia="pt-BR"/>
    </w:rPr>
  </w:style>
  <w:style w:type="table" w:styleId="TableGrid">
    <w:name w:val="Table Grid"/>
    <w:basedOn w:val="TableNormal"/>
    <w:uiPriority w:val="59"/>
    <w:rsid w:val="00887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887CC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2B9"/>
    <w:rPr>
      <w:sz w:val="0"/>
      <w:szCs w:val="0"/>
      <w:lang w:val="pt-BR" w:eastAsia="pt-BR"/>
    </w:rPr>
  </w:style>
  <w:style w:type="paragraph" w:styleId="BodyText">
    <w:name w:val="Body Text"/>
    <w:basedOn w:val="Normal"/>
    <w:link w:val="BodyTextChar"/>
    <w:uiPriority w:val="99"/>
    <w:rsid w:val="00887CC3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B9"/>
    <w:rPr>
      <w:sz w:val="24"/>
      <w:szCs w:val="24"/>
      <w:lang w:val="pt-BR" w:eastAsia="pt-BR"/>
    </w:rPr>
  </w:style>
  <w:style w:type="character" w:customStyle="1" w:styleId="aaa">
    <w:name w:val="aaa"/>
    <w:basedOn w:val="DefaultParagraphFont"/>
    <w:rsid w:val="00887CC3"/>
    <w:rPr>
      <w:rFonts w:ascii="Times New Roman" w:hAnsi="Times New Roman" w:cs="Times New Roman"/>
      <w:color w:val="auto"/>
      <w:sz w:val="24"/>
    </w:rPr>
  </w:style>
  <w:style w:type="paragraph" w:customStyle="1" w:styleId="PargrafodaLista1">
    <w:name w:val="Parágrafo da Lista1"/>
    <w:basedOn w:val="Normal"/>
    <w:uiPriority w:val="34"/>
    <w:qFormat/>
    <w:rsid w:val="004D7EA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rsid w:val="00A96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96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7CC3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B9"/>
    <w:rPr>
      <w:rFonts w:asciiTheme="majorHAnsi" w:eastAsiaTheme="majorEastAsia" w:hAnsiTheme="majorHAnsi" w:cstheme="majorBidi"/>
      <w:b/>
      <w:bCs/>
      <w:kern w:val="32"/>
      <w:sz w:val="32"/>
      <w:szCs w:val="32"/>
      <w:lang w:val="pt-BR" w:eastAsia="pt-BR"/>
    </w:rPr>
  </w:style>
  <w:style w:type="paragraph" w:styleId="Header">
    <w:name w:val="header"/>
    <w:basedOn w:val="Normal"/>
    <w:link w:val="HeaderChar"/>
    <w:uiPriority w:val="99"/>
    <w:rsid w:val="00887C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2B9"/>
    <w:rPr>
      <w:sz w:val="24"/>
      <w:szCs w:val="24"/>
      <w:lang w:val="pt-BR" w:eastAsia="pt-BR"/>
    </w:rPr>
  </w:style>
  <w:style w:type="paragraph" w:styleId="Footer">
    <w:name w:val="footer"/>
    <w:basedOn w:val="Normal"/>
    <w:link w:val="FooterChar"/>
    <w:uiPriority w:val="99"/>
    <w:rsid w:val="00887C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2B9"/>
    <w:rPr>
      <w:sz w:val="24"/>
      <w:szCs w:val="24"/>
      <w:lang w:val="pt-BR" w:eastAsia="pt-BR"/>
    </w:rPr>
  </w:style>
  <w:style w:type="table" w:styleId="TableGrid">
    <w:name w:val="Table Grid"/>
    <w:basedOn w:val="TableNormal"/>
    <w:uiPriority w:val="59"/>
    <w:rsid w:val="00887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887CC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2B9"/>
    <w:rPr>
      <w:sz w:val="0"/>
      <w:szCs w:val="0"/>
      <w:lang w:val="pt-BR" w:eastAsia="pt-BR"/>
    </w:rPr>
  </w:style>
  <w:style w:type="paragraph" w:styleId="BodyText">
    <w:name w:val="Body Text"/>
    <w:basedOn w:val="Normal"/>
    <w:link w:val="BodyTextChar"/>
    <w:uiPriority w:val="99"/>
    <w:rsid w:val="00887CC3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B9"/>
    <w:rPr>
      <w:sz w:val="24"/>
      <w:szCs w:val="24"/>
      <w:lang w:val="pt-BR" w:eastAsia="pt-BR"/>
    </w:rPr>
  </w:style>
  <w:style w:type="character" w:customStyle="1" w:styleId="aaa">
    <w:name w:val="aaa"/>
    <w:basedOn w:val="DefaultParagraphFont"/>
    <w:rsid w:val="00887CC3"/>
    <w:rPr>
      <w:rFonts w:ascii="Times New Roman" w:hAnsi="Times New Roman" w:cs="Times New Roman"/>
      <w:color w:val="auto"/>
      <w:sz w:val="24"/>
    </w:rPr>
  </w:style>
  <w:style w:type="paragraph" w:customStyle="1" w:styleId="PargrafodaLista1">
    <w:name w:val="Parágrafo da Lista1"/>
    <w:basedOn w:val="Normal"/>
    <w:uiPriority w:val="34"/>
    <w:qFormat/>
    <w:rsid w:val="004D7EA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rsid w:val="00A96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96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8B395-90E9-4886-8C2B-9F87C72B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DISCIPLINA</vt:lpstr>
    </vt:vector>
  </TitlesOfParts>
  <Company>Fea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DISCIPLINA</dc:title>
  <dc:subject/>
  <dc:creator>Preferred Customer</dc:creator>
  <cp:keywords/>
  <dc:description/>
  <cp:lastModifiedBy>Murilo Honorio</cp:lastModifiedBy>
  <cp:revision>2</cp:revision>
  <cp:lastPrinted>2010-03-02T13:17:00Z</cp:lastPrinted>
  <dcterms:created xsi:type="dcterms:W3CDTF">2010-03-24T11:22:00Z</dcterms:created>
  <dcterms:modified xsi:type="dcterms:W3CDTF">2010-03-24T11:22:00Z</dcterms:modified>
</cp:coreProperties>
</file>